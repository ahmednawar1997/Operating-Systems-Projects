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F2372" w14:textId="0F39CE30" w:rsidR="00C6554A" w:rsidRPr="008B5277" w:rsidRDefault="002A0499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bookmarkStart w:id="5" w:name="_Hlk529133819"/>
      <w:bookmarkEnd w:id="5"/>
      <w:r>
        <w:rPr>
          <w:noProof/>
        </w:rPr>
        <w:drawing>
          <wp:inline distT="0" distB="0" distL="0" distR="0" wp14:anchorId="37A7B871" wp14:editId="7FCB1845">
            <wp:extent cx="281940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581" cy="282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24CF7B9F" w14:textId="46A0F474" w:rsidR="00C6554A" w:rsidRDefault="002A0499" w:rsidP="00C6554A">
      <w:pPr>
        <w:pStyle w:val="Title"/>
      </w:pPr>
      <w:r>
        <w:t>Threads</w:t>
      </w:r>
    </w:p>
    <w:p w14:paraId="46C646DF" w14:textId="77777777" w:rsidR="00C6554A" w:rsidRDefault="006650CF" w:rsidP="00C6554A">
      <w:pPr>
        <w:pStyle w:val="Subtitle"/>
      </w:pPr>
      <w:r>
        <w:t>lab2</w:t>
      </w:r>
    </w:p>
    <w:p w14:paraId="3F99B71F" w14:textId="77777777" w:rsidR="00321DE5" w:rsidRDefault="00321DE5" w:rsidP="00C6554A">
      <w:pPr>
        <w:pStyle w:val="Subtitle"/>
      </w:pPr>
    </w:p>
    <w:p w14:paraId="0712FF80" w14:textId="77777777" w:rsidR="00321DE5" w:rsidRDefault="00321DE5" w:rsidP="00C6554A">
      <w:pPr>
        <w:pStyle w:val="Subtitle"/>
      </w:pPr>
    </w:p>
    <w:p w14:paraId="7EE07FCD" w14:textId="77777777" w:rsidR="00321DE5" w:rsidRDefault="00B65ECC" w:rsidP="00C6554A">
      <w:pPr>
        <w:pStyle w:val="Subtitle"/>
      </w:pPr>
      <w:r>
        <w:t xml:space="preserve"> </w:t>
      </w:r>
    </w:p>
    <w:p w14:paraId="0593E56B" w14:textId="77777777" w:rsidR="00321DE5" w:rsidRPr="00D5413C" w:rsidRDefault="00321DE5" w:rsidP="00C6554A">
      <w:pPr>
        <w:pStyle w:val="Subtitle"/>
      </w:pPr>
    </w:p>
    <w:p w14:paraId="15D4FCC9" w14:textId="6972927A" w:rsidR="00C6554A" w:rsidRPr="005836EE" w:rsidRDefault="006650CF" w:rsidP="00C6554A">
      <w:pPr>
        <w:pStyle w:val="ContactInfo"/>
        <w:rPr>
          <w:sz w:val="32"/>
          <w:szCs w:val="32"/>
        </w:rPr>
      </w:pPr>
      <w:r w:rsidRPr="005836EE">
        <w:rPr>
          <w:sz w:val="32"/>
          <w:szCs w:val="32"/>
        </w:rPr>
        <w:t>Ahmed Nawar</w:t>
      </w:r>
      <w:r w:rsidR="00C6554A" w:rsidRPr="005836EE">
        <w:rPr>
          <w:sz w:val="32"/>
          <w:szCs w:val="32"/>
        </w:rPr>
        <w:t xml:space="preserve"> </w:t>
      </w:r>
      <w:r w:rsidR="00321DE5" w:rsidRPr="005836EE">
        <w:rPr>
          <w:sz w:val="32"/>
          <w:szCs w:val="32"/>
        </w:rPr>
        <w:t>-4092</w:t>
      </w:r>
      <w:r w:rsidR="00C6554A" w:rsidRPr="005836EE">
        <w:rPr>
          <w:sz w:val="32"/>
          <w:szCs w:val="32"/>
        </w:rPr>
        <w:t xml:space="preserve">| </w:t>
      </w:r>
      <w:r w:rsidRPr="005836EE">
        <w:rPr>
          <w:sz w:val="32"/>
          <w:szCs w:val="32"/>
        </w:rPr>
        <w:t>Operating Systems</w:t>
      </w:r>
      <w:r w:rsidR="00C6554A" w:rsidRPr="005836EE">
        <w:rPr>
          <w:sz w:val="32"/>
          <w:szCs w:val="32"/>
        </w:rPr>
        <w:t xml:space="preserve"> | </w:t>
      </w:r>
      <w:r w:rsidR="002A0499">
        <w:rPr>
          <w:sz w:val="32"/>
          <w:szCs w:val="32"/>
        </w:rPr>
        <w:t>04</w:t>
      </w:r>
      <w:r w:rsidRPr="005836EE">
        <w:rPr>
          <w:sz w:val="32"/>
          <w:szCs w:val="32"/>
        </w:rPr>
        <w:t>/</w:t>
      </w:r>
      <w:r w:rsidR="002A0499">
        <w:rPr>
          <w:sz w:val="32"/>
          <w:szCs w:val="32"/>
        </w:rPr>
        <w:t>11</w:t>
      </w:r>
      <w:r w:rsidRPr="005836EE">
        <w:rPr>
          <w:sz w:val="32"/>
          <w:szCs w:val="32"/>
        </w:rPr>
        <w:t>/2018</w:t>
      </w:r>
      <w:r w:rsidR="00C6554A" w:rsidRPr="005836EE">
        <w:rPr>
          <w:sz w:val="32"/>
          <w:szCs w:val="32"/>
        </w:rPr>
        <w:br w:type="page"/>
      </w:r>
    </w:p>
    <w:p w14:paraId="26F2665D" w14:textId="77777777" w:rsidR="00C6554A" w:rsidRDefault="006650CF" w:rsidP="00C6554A">
      <w:pPr>
        <w:pStyle w:val="Heading1"/>
      </w:pPr>
      <w:r>
        <w:lastRenderedPageBreak/>
        <w:t>Overview</w:t>
      </w:r>
    </w:p>
    <w:p w14:paraId="30769F29" w14:textId="77777777" w:rsidR="002A0499" w:rsidRDefault="002A0499" w:rsidP="008B2142">
      <w:r>
        <w:t>Threads lab</w:t>
      </w:r>
      <w:r w:rsidR="001E4B33">
        <w:t xml:space="preserve"> is </w:t>
      </w:r>
      <w:r>
        <w:t xml:space="preserve">divided into two sub-programs: </w:t>
      </w:r>
    </w:p>
    <w:p w14:paraId="3C4DD23B" w14:textId="00FDB664" w:rsidR="00C6554A" w:rsidRDefault="002A0499" w:rsidP="002A0499">
      <w:pPr>
        <w:pStyle w:val="ListParagraph"/>
        <w:numPr>
          <w:ilvl w:val="0"/>
          <w:numId w:val="21"/>
        </w:numPr>
      </w:pPr>
      <w:r>
        <w:t xml:space="preserve">Merge Sort using threads </w:t>
      </w:r>
    </w:p>
    <w:p w14:paraId="204AD4D9" w14:textId="2F1CEBBE" w:rsidR="002A0499" w:rsidRPr="00514122" w:rsidRDefault="002A0499" w:rsidP="002A0499">
      <w:pPr>
        <w:pStyle w:val="ListParagraph"/>
        <w:numPr>
          <w:ilvl w:val="0"/>
          <w:numId w:val="21"/>
        </w:numPr>
      </w:pPr>
      <w:r>
        <w:t>Matrix Multiplication using threads</w:t>
      </w:r>
    </w:p>
    <w:p w14:paraId="1086F01D" w14:textId="77777777" w:rsidR="00C6554A" w:rsidRPr="00D5413C" w:rsidRDefault="008B2142" w:rsidP="008B2142">
      <w:pPr>
        <w:pStyle w:val="Heading1"/>
      </w:pPr>
      <w:r>
        <w:t>Features</w:t>
      </w:r>
    </w:p>
    <w:p w14:paraId="23B63160" w14:textId="25C38AAC" w:rsidR="008B2142" w:rsidRDefault="002A0499" w:rsidP="008B2142">
      <w:pPr>
        <w:pStyle w:val="ListParagraph"/>
        <w:numPr>
          <w:ilvl w:val="0"/>
          <w:numId w:val="18"/>
        </w:numPr>
      </w:pPr>
      <w:r>
        <w:t xml:space="preserve">This lab is to experiment developing </w:t>
      </w:r>
      <w:r w:rsidR="00D46CD5">
        <w:t xml:space="preserve">programs </w:t>
      </w:r>
      <w:r>
        <w:t xml:space="preserve">using threads and comparing the </w:t>
      </w:r>
      <w:r w:rsidR="004D10FE">
        <w:t>execution time</w:t>
      </w:r>
      <w:r w:rsidR="008B2142">
        <w:t>.</w:t>
      </w:r>
    </w:p>
    <w:p w14:paraId="146625C2" w14:textId="77777777" w:rsidR="003B3136" w:rsidRDefault="003B3136" w:rsidP="003B3136">
      <w:pPr>
        <w:pStyle w:val="Heading1"/>
      </w:pPr>
      <w:r>
        <w:t>Run</w:t>
      </w:r>
    </w:p>
    <w:p w14:paraId="2DC342DE" w14:textId="0B94398A" w:rsidR="003B3136" w:rsidRDefault="00352DF0" w:rsidP="00352DF0">
      <w:pPr>
        <w:pStyle w:val="ListParagraph"/>
        <w:numPr>
          <w:ilvl w:val="0"/>
          <w:numId w:val="19"/>
        </w:numPr>
      </w:pPr>
      <w:r>
        <w:t xml:space="preserve">Matrix multiplication: </w:t>
      </w:r>
      <w:r w:rsidR="003B3136">
        <w:t xml:space="preserve">Run the </w:t>
      </w:r>
      <w:proofErr w:type="spellStart"/>
      <w:r w:rsidR="003B3136">
        <w:t>cbp</w:t>
      </w:r>
      <w:proofErr w:type="spellEnd"/>
      <w:r w:rsidR="003B3136">
        <w:t xml:space="preserve"> file</w:t>
      </w:r>
      <w:r>
        <w:t xml:space="preserve">, which will take input 2 matrices and their dimensions from input.txt then output the result in output.txt along with the </w:t>
      </w:r>
      <w:proofErr w:type="spellStart"/>
      <w:r>
        <w:t>cpu</w:t>
      </w:r>
      <w:proofErr w:type="spellEnd"/>
      <w:r>
        <w:t xml:space="preserve"> running time for two cases 1- </w:t>
      </w:r>
      <w:r w:rsidRPr="00352DF0">
        <w:t>The computation of each element of the output matrix happens in a thread. 2- The computation of each row of the output matrix happens in a thread.</w:t>
      </w:r>
    </w:p>
    <w:p w14:paraId="36E90BC0" w14:textId="77777777" w:rsidR="000C4905" w:rsidRDefault="000C4905" w:rsidP="000C4905"/>
    <w:p w14:paraId="25749B12" w14:textId="5ED11ED2" w:rsidR="000C4905" w:rsidRDefault="004E0CCD" w:rsidP="000C4905">
      <w:pPr>
        <w:pStyle w:val="Heading1"/>
      </w:pPr>
      <w:r>
        <w:t>Flow of Program</w:t>
      </w:r>
      <w:r w:rsidR="00352DF0">
        <w:t xml:space="preserve"> for Matrix Multiplication Using Threads</w:t>
      </w:r>
    </w:p>
    <w:p w14:paraId="4171BB1F" w14:textId="121D6FA8" w:rsidR="00352DF0" w:rsidRDefault="000C6A09" w:rsidP="00352DF0">
      <w:pPr>
        <w:pStyle w:val="ListParagraph"/>
        <w:numPr>
          <w:ilvl w:val="0"/>
          <w:numId w:val="23"/>
        </w:numPr>
      </w:pPr>
      <w:r>
        <w:t>Read two input matrices and their dimensions from input.txt file</w:t>
      </w:r>
    </w:p>
    <w:p w14:paraId="0E514172" w14:textId="28336D78" w:rsidR="000C6A09" w:rsidRDefault="000C6A09" w:rsidP="00352DF0">
      <w:pPr>
        <w:pStyle w:val="ListParagraph"/>
        <w:numPr>
          <w:ilvl w:val="0"/>
          <w:numId w:val="23"/>
        </w:numPr>
      </w:pPr>
      <w:r>
        <w:t xml:space="preserve">Compute the output when each element is computed in a </w:t>
      </w:r>
      <w:proofErr w:type="gramStart"/>
      <w:r>
        <w:t>thread(</w:t>
      </w:r>
      <w:proofErr w:type="gramEnd"/>
      <w:r>
        <w:t>Case 1)</w:t>
      </w:r>
    </w:p>
    <w:p w14:paraId="39603A38" w14:textId="1CEC7CCE" w:rsidR="000C6A09" w:rsidRDefault="000C6A09" w:rsidP="00352DF0">
      <w:pPr>
        <w:pStyle w:val="ListParagraph"/>
        <w:numPr>
          <w:ilvl w:val="0"/>
          <w:numId w:val="23"/>
        </w:numPr>
      </w:pPr>
      <w:r>
        <w:t xml:space="preserve">Compute the output when each row is computed in a </w:t>
      </w:r>
      <w:proofErr w:type="gramStart"/>
      <w:r>
        <w:t>thread</w:t>
      </w:r>
      <w:r>
        <w:t>(</w:t>
      </w:r>
      <w:proofErr w:type="gramEnd"/>
      <w:r>
        <w:t xml:space="preserve">Case </w:t>
      </w:r>
      <w:r>
        <w:t>2</w:t>
      </w:r>
      <w:r>
        <w:t>)</w:t>
      </w:r>
    </w:p>
    <w:p w14:paraId="1CC6F372" w14:textId="021BA47B" w:rsidR="000C6A09" w:rsidRDefault="000C6A09" w:rsidP="00352DF0">
      <w:pPr>
        <w:pStyle w:val="ListParagraph"/>
        <w:numPr>
          <w:ilvl w:val="0"/>
          <w:numId w:val="23"/>
        </w:numPr>
      </w:pPr>
      <w:r>
        <w:t xml:space="preserve">The computation is done in 3 loops (O(n^3)) </w:t>
      </w:r>
    </w:p>
    <w:p w14:paraId="7981C0A5" w14:textId="1985BF65" w:rsidR="000C6A09" w:rsidRDefault="000C6A09" w:rsidP="00352DF0">
      <w:pPr>
        <w:pStyle w:val="ListParagraph"/>
        <w:numPr>
          <w:ilvl w:val="0"/>
          <w:numId w:val="23"/>
        </w:numPr>
      </w:pPr>
      <w:r>
        <w:t xml:space="preserve">In case 1 we create a thread in the second loop using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) and let the thread call a function containing the 3</w:t>
      </w:r>
      <w:r w:rsidRPr="000C6A09">
        <w:rPr>
          <w:vertAlign w:val="superscript"/>
        </w:rPr>
        <w:t>rd</w:t>
      </w:r>
      <w:r>
        <w:t xml:space="preserve"> loop</w:t>
      </w:r>
    </w:p>
    <w:p w14:paraId="03684B58" w14:textId="39DFD84E" w:rsidR="000C6A09" w:rsidRDefault="000C6A09" w:rsidP="00352DF0">
      <w:pPr>
        <w:pStyle w:val="ListParagraph"/>
        <w:numPr>
          <w:ilvl w:val="0"/>
          <w:numId w:val="23"/>
        </w:numPr>
      </w:pPr>
      <w:r>
        <w:t xml:space="preserve">I make a pool of threads according to the number of elements of the output array </w:t>
      </w:r>
    </w:p>
    <w:p w14:paraId="5B79F729" w14:textId="10062F77" w:rsidR="000C6A09" w:rsidRDefault="000C6A09" w:rsidP="00352DF0">
      <w:pPr>
        <w:pStyle w:val="ListParagraph"/>
        <w:numPr>
          <w:ilvl w:val="0"/>
          <w:numId w:val="23"/>
        </w:numPr>
      </w:pPr>
      <w:r>
        <w:t>I make an array of arguments because each thread has its own set of variables and we don’t want them mixed up</w:t>
      </w:r>
      <w:r w:rsidR="000B5F68">
        <w:t xml:space="preserve">, therefore a struct of arguments was needed to be passed as method argument containing </w:t>
      </w:r>
      <w:r w:rsidR="00DD48DF">
        <w:t>the indices of the loop to continue as normal.</w:t>
      </w:r>
    </w:p>
    <w:p w14:paraId="58579962" w14:textId="062009B9" w:rsidR="00DD48DF" w:rsidRDefault="00DD48DF" w:rsidP="00352DF0">
      <w:pPr>
        <w:pStyle w:val="ListParagraph"/>
        <w:numPr>
          <w:ilvl w:val="0"/>
          <w:numId w:val="23"/>
        </w:numPr>
      </w:pPr>
      <w:r>
        <w:t>In Case 2, we create the thread at the first loop</w:t>
      </w:r>
    </w:p>
    <w:p w14:paraId="1621C2EB" w14:textId="11E23533" w:rsidR="00DD48DF" w:rsidRDefault="00DD48DF" w:rsidP="00352DF0">
      <w:pPr>
        <w:pStyle w:val="ListParagraph"/>
        <w:numPr>
          <w:ilvl w:val="0"/>
          <w:numId w:val="23"/>
        </w:numPr>
      </w:pPr>
      <w:r>
        <w:t>I also have a pool of threads according to the number of rows of the output</w:t>
      </w:r>
    </w:p>
    <w:p w14:paraId="2E1FB208" w14:textId="5E7D7D69" w:rsidR="00DD48DF" w:rsidRDefault="00DD48DF" w:rsidP="00352DF0">
      <w:pPr>
        <w:pStyle w:val="ListParagraph"/>
        <w:numPr>
          <w:ilvl w:val="0"/>
          <w:numId w:val="23"/>
        </w:numPr>
      </w:pPr>
      <w:r>
        <w:t xml:space="preserve">The called method of the thread should not change any variables because we </w:t>
      </w:r>
      <w:proofErr w:type="gramStart"/>
      <w:r>
        <w:t>cant</w:t>
      </w:r>
      <w:proofErr w:type="gramEnd"/>
      <w:r>
        <w:t xml:space="preserve"> assume the order of execution of threads.</w:t>
      </w:r>
    </w:p>
    <w:p w14:paraId="0F411D7C" w14:textId="4E599F71" w:rsidR="00DD48DF" w:rsidRDefault="00DD48DF" w:rsidP="00352DF0">
      <w:pPr>
        <w:pStyle w:val="ListParagraph"/>
        <w:numPr>
          <w:ilvl w:val="0"/>
          <w:numId w:val="23"/>
        </w:numPr>
      </w:pPr>
      <w:r>
        <w:t xml:space="preserve">At the end we wait for al threads to finish using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)</w:t>
      </w:r>
    </w:p>
    <w:p w14:paraId="5F469CAC" w14:textId="53F2A0C6" w:rsidR="00DD48DF" w:rsidRDefault="00DD48DF" w:rsidP="00352DF0">
      <w:pPr>
        <w:pStyle w:val="ListParagraph"/>
        <w:numPr>
          <w:ilvl w:val="0"/>
          <w:numId w:val="23"/>
        </w:numPr>
      </w:pPr>
      <w:r>
        <w:lastRenderedPageBreak/>
        <w:t>Then I write the output to output.txt and compute the time taken for each algorithm to run and compare them.</w:t>
      </w:r>
    </w:p>
    <w:p w14:paraId="1E0E9E21" w14:textId="74CC93D0" w:rsidR="00DD48DF" w:rsidRDefault="00DD48DF" w:rsidP="00DD48DF"/>
    <w:p w14:paraId="739E70DC" w14:textId="564D0C42" w:rsidR="00DD48DF" w:rsidRDefault="00DD48DF" w:rsidP="00DD48DF">
      <w:pPr>
        <w:pStyle w:val="Heading1"/>
      </w:pPr>
      <w:r>
        <w:t xml:space="preserve">Flow of Program for </w:t>
      </w:r>
      <w:r>
        <w:t>Merge Sort</w:t>
      </w:r>
      <w:r>
        <w:t xml:space="preserve"> Using Threads</w:t>
      </w:r>
    </w:p>
    <w:p w14:paraId="69DE9142" w14:textId="04EF91C8" w:rsidR="00DD48DF" w:rsidRDefault="00631A31" w:rsidP="00DD48DF">
      <w:pPr>
        <w:pStyle w:val="ListParagraph"/>
        <w:numPr>
          <w:ilvl w:val="0"/>
          <w:numId w:val="24"/>
        </w:numPr>
      </w:pPr>
      <w:r>
        <w:t>Read array from file and its’s length</w:t>
      </w:r>
    </w:p>
    <w:p w14:paraId="75B8548F" w14:textId="71A148B7" w:rsidR="00631A31" w:rsidRDefault="00631A31" w:rsidP="00DD48DF">
      <w:pPr>
        <w:pStyle w:val="ListParagraph"/>
        <w:numPr>
          <w:ilvl w:val="0"/>
          <w:numId w:val="24"/>
        </w:numPr>
      </w:pPr>
      <w:r>
        <w:t xml:space="preserve">Recursively we divide our array into 2 until we have N sorted arrays of length 1 </w:t>
      </w:r>
    </w:p>
    <w:p w14:paraId="2E237026" w14:textId="0B52E3EB" w:rsidR="00631A31" w:rsidRDefault="00631A31" w:rsidP="00DD48DF">
      <w:pPr>
        <w:pStyle w:val="ListParagraph"/>
        <w:numPr>
          <w:ilvl w:val="0"/>
          <w:numId w:val="24"/>
        </w:numPr>
      </w:pPr>
      <w:r>
        <w:t>Then we Merge them into 1 array</w:t>
      </w:r>
    </w:p>
    <w:p w14:paraId="05FE764E" w14:textId="4E488B6A" w:rsidR="00631A31" w:rsidRDefault="00631A31" w:rsidP="00DD48DF">
      <w:pPr>
        <w:pStyle w:val="ListParagraph"/>
        <w:numPr>
          <w:ilvl w:val="0"/>
          <w:numId w:val="24"/>
        </w:numPr>
      </w:pPr>
      <w:r>
        <w:t xml:space="preserve">With each division we create two threads, each one will take care of half the array </w:t>
      </w:r>
    </w:p>
    <w:p w14:paraId="50193B0C" w14:textId="7BD56F70" w:rsidR="00631A31" w:rsidRDefault="00631A31" w:rsidP="00DD48DF">
      <w:pPr>
        <w:pStyle w:val="ListParagraph"/>
        <w:numPr>
          <w:ilvl w:val="0"/>
          <w:numId w:val="24"/>
        </w:numPr>
      </w:pPr>
      <w:r>
        <w:t>We wait for them to join the main thread and merge them</w:t>
      </w:r>
      <w:r w:rsidR="007F5DEB">
        <w:t xml:space="preserve"> </w:t>
      </w:r>
      <w:r w:rsidR="00AB7C74">
        <w:t>together</w:t>
      </w:r>
      <w:r w:rsidR="007F5DEB">
        <w:t xml:space="preserve"> in O(n)</w:t>
      </w:r>
    </w:p>
    <w:p w14:paraId="46210AA8" w14:textId="44CCF16F" w:rsidR="00D714A4" w:rsidRDefault="00D714A4" w:rsidP="00DD48DF">
      <w:pPr>
        <w:pStyle w:val="ListParagraph"/>
        <w:numPr>
          <w:ilvl w:val="0"/>
          <w:numId w:val="24"/>
        </w:numPr>
      </w:pPr>
      <w:r>
        <w:t xml:space="preserve">Compute the time </w:t>
      </w:r>
      <w:r w:rsidR="0049034B">
        <w:t>of the execution</w:t>
      </w:r>
      <w:r w:rsidR="00DC351E">
        <w:t xml:space="preserve"> in </w:t>
      </w:r>
      <w:proofErr w:type="spellStart"/>
      <w:r w:rsidR="00DC351E">
        <w:t>nano</w:t>
      </w:r>
      <w:proofErr w:type="spellEnd"/>
      <w:r w:rsidR="00DC351E">
        <w:t xml:space="preserve"> seconds</w:t>
      </w:r>
    </w:p>
    <w:p w14:paraId="4BD5F52C" w14:textId="77777777" w:rsidR="00DD48DF" w:rsidRPr="00352DF0" w:rsidRDefault="00DD48DF" w:rsidP="00DD48DF"/>
    <w:p w14:paraId="019BE211" w14:textId="0AF183A9" w:rsidR="00B37C4C" w:rsidRDefault="00B37C4C" w:rsidP="00E57556">
      <w:pPr>
        <w:rPr>
          <w:rFonts w:asciiTheme="majorHAnsi" w:eastAsiaTheme="majorEastAsia" w:hAnsiTheme="majorHAnsi" w:cstheme="majorBidi"/>
          <w:noProof/>
          <w:color w:val="007789" w:themeColor="accent1" w:themeShade="BF"/>
          <w:sz w:val="32"/>
        </w:rPr>
      </w:pPr>
    </w:p>
    <w:p w14:paraId="543C547B" w14:textId="3FF95E98" w:rsidR="00E57556" w:rsidRDefault="00E57556" w:rsidP="00E57556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 w:rsidRPr="00E57556">
        <w:rPr>
          <w:rFonts w:asciiTheme="majorHAnsi" w:eastAsiaTheme="majorEastAsia" w:hAnsiTheme="majorHAnsi" w:cstheme="majorBidi"/>
          <w:color w:val="007789" w:themeColor="accent1" w:themeShade="BF"/>
          <w:sz w:val="32"/>
        </w:rPr>
        <w:t>Sample Runs</w:t>
      </w:r>
    </w:p>
    <w:p w14:paraId="5CAEB9B8" w14:textId="48A177A2" w:rsidR="00352DF0" w:rsidRPr="00352DF0" w:rsidRDefault="00F1106B" w:rsidP="00352DF0">
      <w:pPr>
        <w:pStyle w:val="ListParagraph"/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rPr>
          <w:rFonts w:asciiTheme="majorHAnsi" w:eastAsiaTheme="majorEastAsia" w:hAnsiTheme="majorHAnsi" w:cstheme="majorBidi"/>
          <w:noProof/>
          <w:color w:val="007789" w:themeColor="accent1" w:themeShade="BF"/>
          <w:sz w:val="32"/>
        </w:rPr>
        <w:lastRenderedPageBreak/>
        <w:drawing>
          <wp:inline distT="0" distB="0" distL="0" distR="0" wp14:anchorId="64846381" wp14:editId="0A02DDD5">
            <wp:extent cx="5486400" cy="4523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5460281_1998748236871617_6502223982383595520_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r>
        <w:rPr>
          <w:rFonts w:asciiTheme="majorHAnsi" w:eastAsiaTheme="majorEastAsia" w:hAnsiTheme="majorHAnsi" w:cstheme="majorBidi"/>
          <w:noProof/>
          <w:color w:val="007789" w:themeColor="accent1" w:themeShade="BF"/>
          <w:sz w:val="32"/>
        </w:rPr>
        <w:drawing>
          <wp:inline distT="0" distB="0" distL="0" distR="0" wp14:anchorId="75774CB4" wp14:editId="7CC680D6">
            <wp:extent cx="4610100" cy="3295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5524625_337359110380298_8485817472279117824_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  <w:r>
        <w:rPr>
          <w:rFonts w:asciiTheme="majorHAnsi" w:eastAsiaTheme="majorEastAsia" w:hAnsiTheme="majorHAnsi" w:cstheme="majorBidi"/>
          <w:noProof/>
          <w:color w:val="007789" w:themeColor="accent1" w:themeShade="BF"/>
          <w:sz w:val="32"/>
        </w:rPr>
        <w:lastRenderedPageBreak/>
        <w:drawing>
          <wp:inline distT="0" distB="0" distL="0" distR="0" wp14:anchorId="5980ADB0" wp14:editId="283E3D74">
            <wp:extent cx="4610100" cy="3295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5374089_2560978347276411_920733528180654080_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1D644" w14:textId="77777777" w:rsidR="00A74A17" w:rsidRDefault="00A74A17" w:rsidP="00E57556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</w:p>
    <w:p w14:paraId="20550BBB" w14:textId="77777777" w:rsidR="001E4B33" w:rsidRDefault="001E4B33" w:rsidP="008B2142">
      <w:pPr>
        <w:pStyle w:val="ListParagraph"/>
        <w:ind w:left="1440"/>
      </w:pPr>
    </w:p>
    <w:p w14:paraId="79AFD8DA" w14:textId="77777777" w:rsidR="004206B1" w:rsidRDefault="004206B1" w:rsidP="008B2142">
      <w:pPr>
        <w:pStyle w:val="ListParagraph"/>
        <w:ind w:left="1440"/>
      </w:pPr>
    </w:p>
    <w:p w14:paraId="6A1F0DD1" w14:textId="77777777" w:rsidR="004206B1" w:rsidRDefault="004206B1" w:rsidP="008B2142">
      <w:pPr>
        <w:pStyle w:val="ListParagraph"/>
        <w:ind w:left="1440"/>
      </w:pPr>
    </w:p>
    <w:p w14:paraId="4461F70C" w14:textId="77777777" w:rsidR="001E4B33" w:rsidRDefault="001E4B33" w:rsidP="001E4B33">
      <w:pPr>
        <w:pStyle w:val="Heading1"/>
      </w:pPr>
      <w:r>
        <w:t>Support</w:t>
      </w:r>
    </w:p>
    <w:p w14:paraId="7D4F6551" w14:textId="77777777" w:rsidR="001E4B33" w:rsidRDefault="001E4B33" w:rsidP="001E4B33">
      <w:pPr>
        <w:pStyle w:val="ListParagraph"/>
        <w:numPr>
          <w:ilvl w:val="0"/>
          <w:numId w:val="19"/>
        </w:numPr>
      </w:pPr>
      <w:r>
        <w:t xml:space="preserve">If you encounter any problem or a bug, please let me know at </w:t>
      </w:r>
      <w:hyperlink r:id="rId12" w:history="1">
        <w:r w:rsidRPr="006A0E8F">
          <w:rPr>
            <w:rStyle w:val="Hyperlink"/>
          </w:rPr>
          <w:t>ahmednawar2007@gmail.com</w:t>
        </w:r>
      </w:hyperlink>
    </w:p>
    <w:p w14:paraId="69EECC16" w14:textId="77777777" w:rsidR="001E4B33" w:rsidRDefault="001E4B33" w:rsidP="008B2142">
      <w:pPr>
        <w:pStyle w:val="ListParagraph"/>
        <w:ind w:left="1440"/>
      </w:pPr>
    </w:p>
    <w:sectPr w:rsidR="001E4B33">
      <w:footerReference w:type="default" r:id="rId13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C1C54" w14:textId="77777777" w:rsidR="004776B3" w:rsidRDefault="004776B3" w:rsidP="00C6554A">
      <w:pPr>
        <w:spacing w:before="0" w:after="0" w:line="240" w:lineRule="auto"/>
      </w:pPr>
      <w:r>
        <w:separator/>
      </w:r>
    </w:p>
  </w:endnote>
  <w:endnote w:type="continuationSeparator" w:id="0">
    <w:p w14:paraId="60168CA1" w14:textId="77777777" w:rsidR="004776B3" w:rsidRDefault="004776B3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7F5156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FE0265" w14:textId="77777777" w:rsidR="004776B3" w:rsidRDefault="004776B3" w:rsidP="00C6554A">
      <w:pPr>
        <w:spacing w:before="0" w:after="0" w:line="240" w:lineRule="auto"/>
      </w:pPr>
      <w:r>
        <w:separator/>
      </w:r>
    </w:p>
  </w:footnote>
  <w:footnote w:type="continuationSeparator" w:id="0">
    <w:p w14:paraId="2A6A9878" w14:textId="77777777" w:rsidR="004776B3" w:rsidRDefault="004776B3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4843D82"/>
    <w:multiLevelType w:val="hybridMultilevel"/>
    <w:tmpl w:val="CFF455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264019D"/>
    <w:multiLevelType w:val="hybridMultilevel"/>
    <w:tmpl w:val="77D0D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54694B"/>
    <w:multiLevelType w:val="hybridMultilevel"/>
    <w:tmpl w:val="6C961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17463F"/>
    <w:multiLevelType w:val="hybridMultilevel"/>
    <w:tmpl w:val="56CEA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B86BB7"/>
    <w:multiLevelType w:val="hybridMultilevel"/>
    <w:tmpl w:val="411C2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2365BC"/>
    <w:multiLevelType w:val="hybridMultilevel"/>
    <w:tmpl w:val="77D0D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1C400FB"/>
    <w:multiLevelType w:val="hybridMultilevel"/>
    <w:tmpl w:val="BD7CB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C67814"/>
    <w:multiLevelType w:val="hybridMultilevel"/>
    <w:tmpl w:val="BA5CD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EF597D"/>
    <w:multiLevelType w:val="hybridMultilevel"/>
    <w:tmpl w:val="BD84EB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8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1"/>
  </w:num>
  <w:num w:numId="17">
    <w:abstractNumId w:val="12"/>
  </w:num>
  <w:num w:numId="18">
    <w:abstractNumId w:val="14"/>
  </w:num>
  <w:num w:numId="19">
    <w:abstractNumId w:val="16"/>
  </w:num>
  <w:num w:numId="20">
    <w:abstractNumId w:val="20"/>
  </w:num>
  <w:num w:numId="21">
    <w:abstractNumId w:val="19"/>
  </w:num>
  <w:num w:numId="22">
    <w:abstractNumId w:val="15"/>
  </w:num>
  <w:num w:numId="23">
    <w:abstractNumId w:val="17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0CF"/>
    <w:rsid w:val="000928B8"/>
    <w:rsid w:val="000B5F68"/>
    <w:rsid w:val="000C4905"/>
    <w:rsid w:val="000C6A09"/>
    <w:rsid w:val="001E4B33"/>
    <w:rsid w:val="002554CD"/>
    <w:rsid w:val="00293B83"/>
    <w:rsid w:val="002A0499"/>
    <w:rsid w:val="002B4294"/>
    <w:rsid w:val="00321DE5"/>
    <w:rsid w:val="00333D0D"/>
    <w:rsid w:val="00352DF0"/>
    <w:rsid w:val="003A7440"/>
    <w:rsid w:val="003B3136"/>
    <w:rsid w:val="004206B1"/>
    <w:rsid w:val="004776B3"/>
    <w:rsid w:val="0049034B"/>
    <w:rsid w:val="004C049F"/>
    <w:rsid w:val="004D10FE"/>
    <w:rsid w:val="004E0CCD"/>
    <w:rsid w:val="005000E2"/>
    <w:rsid w:val="005836EE"/>
    <w:rsid w:val="00631A31"/>
    <w:rsid w:val="006650CF"/>
    <w:rsid w:val="006A3CE7"/>
    <w:rsid w:val="00750B2F"/>
    <w:rsid w:val="00777D62"/>
    <w:rsid w:val="007F5DEB"/>
    <w:rsid w:val="00884117"/>
    <w:rsid w:val="008B2142"/>
    <w:rsid w:val="00A74A17"/>
    <w:rsid w:val="00AB7C74"/>
    <w:rsid w:val="00B0732A"/>
    <w:rsid w:val="00B37C4C"/>
    <w:rsid w:val="00B65ECC"/>
    <w:rsid w:val="00BC7BE6"/>
    <w:rsid w:val="00C6554A"/>
    <w:rsid w:val="00C936E6"/>
    <w:rsid w:val="00D46CD5"/>
    <w:rsid w:val="00D714A4"/>
    <w:rsid w:val="00DC351E"/>
    <w:rsid w:val="00DD48DF"/>
    <w:rsid w:val="00E57556"/>
    <w:rsid w:val="00EB1DDB"/>
    <w:rsid w:val="00ED7C44"/>
    <w:rsid w:val="00F1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2E306E"/>
  <w15:chartTrackingRefBased/>
  <w15:docId w15:val="{8AB2C415-C0BA-40A2-B8C5-DD0B8F77C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8B214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B31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hmednawar200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hmed\Downloads\TF02835058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E73B9-8DCB-4D97-8773-6004640A8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TF02835058.dotx</Template>
  <TotalTime>25</TotalTime>
  <Pages>5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nawar</dc:creator>
  <cp:keywords/>
  <dc:description/>
  <cp:lastModifiedBy>Ahmed Nawar</cp:lastModifiedBy>
  <cp:revision>11</cp:revision>
  <dcterms:created xsi:type="dcterms:W3CDTF">2018-11-04T20:03:00Z</dcterms:created>
  <dcterms:modified xsi:type="dcterms:W3CDTF">2018-11-04T20:28:00Z</dcterms:modified>
</cp:coreProperties>
</file>