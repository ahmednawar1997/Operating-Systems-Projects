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F2372" w14:textId="202CE897" w:rsidR="00C6554A" w:rsidRPr="008B5277" w:rsidRDefault="000D0DF3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75E39EE0" wp14:editId="077F2E99">
            <wp:extent cx="4073769" cy="4073769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dio-transparent-carto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303" cy="409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4CF7B9F" w14:textId="4F38E22E" w:rsidR="00C6554A" w:rsidRDefault="000D0DF3" w:rsidP="00C6554A">
      <w:pPr>
        <w:pStyle w:val="Title"/>
      </w:pPr>
      <w:r>
        <w:t>Radio System</w:t>
      </w:r>
    </w:p>
    <w:p w14:paraId="46C646DF" w14:textId="6ACA0317" w:rsidR="00C6554A" w:rsidRDefault="000D0DF3" w:rsidP="00C6554A">
      <w:pPr>
        <w:pStyle w:val="Subtitle"/>
      </w:pPr>
      <w:r>
        <w:t>ANalogue communications system</w:t>
      </w:r>
    </w:p>
    <w:p w14:paraId="3F99B71F" w14:textId="77777777" w:rsidR="00321DE5" w:rsidRDefault="00321DE5" w:rsidP="00C6554A">
      <w:pPr>
        <w:pStyle w:val="Subtitle"/>
      </w:pPr>
    </w:p>
    <w:p w14:paraId="0712FF80" w14:textId="77777777" w:rsidR="00321DE5" w:rsidRDefault="00321DE5" w:rsidP="00C6554A">
      <w:pPr>
        <w:pStyle w:val="Subtitle"/>
      </w:pPr>
    </w:p>
    <w:p w14:paraId="7EE07FCD" w14:textId="77777777" w:rsidR="00321DE5" w:rsidRDefault="00B65ECC" w:rsidP="00C6554A">
      <w:pPr>
        <w:pStyle w:val="Subtitle"/>
      </w:pPr>
      <w:r>
        <w:t xml:space="preserve"> </w:t>
      </w:r>
    </w:p>
    <w:p w14:paraId="0593E56B" w14:textId="77777777" w:rsidR="00321DE5" w:rsidRPr="00D5413C" w:rsidRDefault="00321DE5" w:rsidP="00C6554A">
      <w:pPr>
        <w:pStyle w:val="Subtitle"/>
      </w:pPr>
    </w:p>
    <w:p w14:paraId="15D4FCC9" w14:textId="4F18D406" w:rsidR="00C6554A" w:rsidRPr="005836EE" w:rsidRDefault="006650CF" w:rsidP="00C6554A">
      <w:pPr>
        <w:pStyle w:val="ContactInfo"/>
        <w:rPr>
          <w:sz w:val="32"/>
          <w:szCs w:val="32"/>
        </w:rPr>
      </w:pPr>
      <w:r w:rsidRPr="005836EE">
        <w:rPr>
          <w:sz w:val="32"/>
          <w:szCs w:val="32"/>
        </w:rPr>
        <w:t>Ahmed Nawar</w:t>
      </w:r>
      <w:r w:rsidR="00C6554A" w:rsidRPr="005836EE">
        <w:rPr>
          <w:sz w:val="32"/>
          <w:szCs w:val="32"/>
        </w:rPr>
        <w:t>|</w:t>
      </w:r>
      <w:r w:rsidR="000D0DF3">
        <w:rPr>
          <w:sz w:val="32"/>
          <w:szCs w:val="32"/>
        </w:rPr>
        <w:t>4092</w:t>
      </w:r>
      <w:r w:rsidR="00C6554A" w:rsidRPr="005836EE">
        <w:rPr>
          <w:sz w:val="32"/>
          <w:szCs w:val="32"/>
        </w:rPr>
        <w:t xml:space="preserve">| </w:t>
      </w:r>
      <w:r w:rsidR="002A0499">
        <w:rPr>
          <w:sz w:val="32"/>
          <w:szCs w:val="32"/>
        </w:rPr>
        <w:t>0</w:t>
      </w:r>
      <w:r w:rsidR="000D0DF3">
        <w:rPr>
          <w:sz w:val="32"/>
          <w:szCs w:val="32"/>
        </w:rPr>
        <w:t>6</w:t>
      </w:r>
      <w:bookmarkStart w:id="5" w:name="_GoBack"/>
      <w:bookmarkEnd w:id="5"/>
      <w:r w:rsidRPr="005836EE">
        <w:rPr>
          <w:sz w:val="32"/>
          <w:szCs w:val="32"/>
        </w:rPr>
        <w:t>/</w:t>
      </w:r>
      <w:r w:rsidR="002A0499">
        <w:rPr>
          <w:sz w:val="32"/>
          <w:szCs w:val="32"/>
        </w:rPr>
        <w:t>11</w:t>
      </w:r>
      <w:r w:rsidRPr="005836EE">
        <w:rPr>
          <w:sz w:val="32"/>
          <w:szCs w:val="32"/>
        </w:rPr>
        <w:t>/2018</w:t>
      </w:r>
      <w:r w:rsidR="00C6554A" w:rsidRPr="005836EE">
        <w:rPr>
          <w:sz w:val="32"/>
          <w:szCs w:val="32"/>
        </w:rPr>
        <w:br w:type="page"/>
      </w:r>
    </w:p>
    <w:p w14:paraId="26F2665D" w14:textId="77777777" w:rsidR="00C6554A" w:rsidRDefault="006650CF" w:rsidP="00C6554A">
      <w:pPr>
        <w:pStyle w:val="Heading1"/>
      </w:pPr>
      <w:r>
        <w:lastRenderedPageBreak/>
        <w:t>Overview</w:t>
      </w:r>
    </w:p>
    <w:p w14:paraId="30769F29" w14:textId="77777777" w:rsidR="002A0499" w:rsidRDefault="002A0499" w:rsidP="008B2142">
      <w:r>
        <w:t>Threads lab</w:t>
      </w:r>
      <w:r w:rsidR="001E4B33">
        <w:t xml:space="preserve"> is </w:t>
      </w:r>
      <w:r>
        <w:t xml:space="preserve">divided into two sub-programs: </w:t>
      </w:r>
    </w:p>
    <w:p w14:paraId="3C4DD23B" w14:textId="00FDB664" w:rsidR="00C6554A" w:rsidRDefault="002A0499" w:rsidP="002A0499">
      <w:pPr>
        <w:pStyle w:val="ListParagraph"/>
        <w:numPr>
          <w:ilvl w:val="0"/>
          <w:numId w:val="21"/>
        </w:numPr>
      </w:pPr>
      <w:r>
        <w:t xml:space="preserve">Merge Sort using threads </w:t>
      </w:r>
    </w:p>
    <w:p w14:paraId="204AD4D9" w14:textId="2F1CEBBE" w:rsidR="002A0499" w:rsidRPr="00514122" w:rsidRDefault="002A0499" w:rsidP="002A0499">
      <w:pPr>
        <w:pStyle w:val="ListParagraph"/>
        <w:numPr>
          <w:ilvl w:val="0"/>
          <w:numId w:val="21"/>
        </w:numPr>
      </w:pPr>
      <w:r>
        <w:t>Matrix Multiplication using threads</w:t>
      </w:r>
    </w:p>
    <w:p w14:paraId="1086F01D" w14:textId="77777777" w:rsidR="00C6554A" w:rsidRPr="00D5413C" w:rsidRDefault="008B2142" w:rsidP="008B2142">
      <w:pPr>
        <w:pStyle w:val="Heading1"/>
      </w:pPr>
      <w:r>
        <w:t>Features</w:t>
      </w:r>
    </w:p>
    <w:p w14:paraId="23B63160" w14:textId="25C38AAC" w:rsidR="008B2142" w:rsidRDefault="002A0499" w:rsidP="008B2142">
      <w:pPr>
        <w:pStyle w:val="ListParagraph"/>
        <w:numPr>
          <w:ilvl w:val="0"/>
          <w:numId w:val="18"/>
        </w:numPr>
      </w:pPr>
      <w:r>
        <w:t xml:space="preserve">This lab is to experiment developing </w:t>
      </w:r>
      <w:r w:rsidR="00D46CD5">
        <w:t xml:space="preserve">programs </w:t>
      </w:r>
      <w:r>
        <w:t xml:space="preserve">using threads and comparing the </w:t>
      </w:r>
      <w:r w:rsidR="004D10FE">
        <w:t>execution time</w:t>
      </w:r>
      <w:r w:rsidR="008B2142">
        <w:t>.</w:t>
      </w:r>
    </w:p>
    <w:p w14:paraId="146625C2" w14:textId="77777777" w:rsidR="003B3136" w:rsidRDefault="003B3136" w:rsidP="003B3136">
      <w:pPr>
        <w:pStyle w:val="Heading1"/>
      </w:pPr>
      <w:r>
        <w:t>Run</w:t>
      </w:r>
    </w:p>
    <w:p w14:paraId="2DC342DE" w14:textId="0B94398A" w:rsidR="003B3136" w:rsidRDefault="00352DF0" w:rsidP="00352DF0">
      <w:pPr>
        <w:pStyle w:val="ListParagraph"/>
        <w:numPr>
          <w:ilvl w:val="0"/>
          <w:numId w:val="19"/>
        </w:numPr>
      </w:pPr>
      <w:r>
        <w:t xml:space="preserve">Matrix multiplication: </w:t>
      </w:r>
      <w:r w:rsidR="003B3136">
        <w:t xml:space="preserve">Run the </w:t>
      </w:r>
      <w:proofErr w:type="spellStart"/>
      <w:r w:rsidR="003B3136">
        <w:t>cbp</w:t>
      </w:r>
      <w:proofErr w:type="spellEnd"/>
      <w:r w:rsidR="003B3136">
        <w:t xml:space="preserve"> file</w:t>
      </w:r>
      <w:r>
        <w:t xml:space="preserve">, which will take input 2 matrices and their dimensions from input.txt then output the result in output.txt along with the </w:t>
      </w:r>
      <w:proofErr w:type="spellStart"/>
      <w:r>
        <w:t>cpu</w:t>
      </w:r>
      <w:proofErr w:type="spellEnd"/>
      <w:r>
        <w:t xml:space="preserve"> running time for two cases 1- </w:t>
      </w:r>
      <w:r w:rsidRPr="00352DF0">
        <w:t>The computation of each element of the output matrix happens in a thread. 2- The computation of each row of the output matrix happens in a thread.</w:t>
      </w:r>
    </w:p>
    <w:p w14:paraId="36E90BC0" w14:textId="77777777" w:rsidR="000C4905" w:rsidRDefault="000C4905" w:rsidP="000C4905"/>
    <w:p w14:paraId="25749B12" w14:textId="5ED11ED2" w:rsidR="000C4905" w:rsidRDefault="004E0CCD" w:rsidP="000C4905">
      <w:pPr>
        <w:pStyle w:val="Heading1"/>
      </w:pPr>
      <w:r>
        <w:t>Flow of Program</w:t>
      </w:r>
      <w:r w:rsidR="00352DF0">
        <w:t xml:space="preserve"> for Matrix Multiplication Using Threads</w:t>
      </w:r>
    </w:p>
    <w:p w14:paraId="4171BB1F" w14:textId="60A509D2" w:rsidR="00352DF0" w:rsidRPr="00352DF0" w:rsidRDefault="00352DF0" w:rsidP="00352DF0">
      <w:pPr>
        <w:pStyle w:val="ListParagraph"/>
        <w:numPr>
          <w:ilvl w:val="0"/>
          <w:numId w:val="23"/>
        </w:numPr>
      </w:pPr>
    </w:p>
    <w:p w14:paraId="019BE211" w14:textId="77777777" w:rsidR="00B37C4C" w:rsidRDefault="00B37C4C" w:rsidP="00E57556">
      <w:pPr>
        <w:rPr>
          <w:rFonts w:asciiTheme="majorHAnsi" w:eastAsiaTheme="majorEastAsia" w:hAnsiTheme="majorHAnsi" w:cstheme="majorBidi"/>
          <w:noProof/>
          <w:color w:val="007789" w:themeColor="accent1" w:themeShade="BF"/>
          <w:sz w:val="32"/>
        </w:rPr>
      </w:pPr>
    </w:p>
    <w:p w14:paraId="543C547B" w14:textId="3FF95E98" w:rsidR="00E57556" w:rsidRDefault="00E57556" w:rsidP="00E57556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 w:rsidRPr="00E57556">
        <w:rPr>
          <w:rFonts w:asciiTheme="majorHAnsi" w:eastAsiaTheme="majorEastAsia" w:hAnsiTheme="majorHAnsi" w:cstheme="majorBidi"/>
          <w:color w:val="007789" w:themeColor="accent1" w:themeShade="BF"/>
          <w:sz w:val="32"/>
        </w:rPr>
        <w:t>Sample Runs</w:t>
      </w:r>
    </w:p>
    <w:p w14:paraId="5CAEB9B8" w14:textId="77777777" w:rsidR="00352DF0" w:rsidRPr="00352DF0" w:rsidRDefault="00352DF0" w:rsidP="00352DF0">
      <w:pPr>
        <w:pStyle w:val="ListParagraph"/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</w:p>
    <w:p w14:paraId="2981D644" w14:textId="77777777" w:rsidR="00A74A17" w:rsidRDefault="00A74A17" w:rsidP="00E57556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</w:p>
    <w:p w14:paraId="20550BBB" w14:textId="77777777" w:rsidR="001E4B33" w:rsidRDefault="001E4B33" w:rsidP="008B2142">
      <w:pPr>
        <w:pStyle w:val="ListParagraph"/>
        <w:ind w:left="1440"/>
      </w:pPr>
    </w:p>
    <w:p w14:paraId="79AFD8DA" w14:textId="77777777" w:rsidR="004206B1" w:rsidRDefault="004206B1" w:rsidP="008B2142">
      <w:pPr>
        <w:pStyle w:val="ListParagraph"/>
        <w:ind w:left="1440"/>
      </w:pPr>
    </w:p>
    <w:p w14:paraId="6A1F0DD1" w14:textId="77777777" w:rsidR="004206B1" w:rsidRDefault="004206B1" w:rsidP="008B2142">
      <w:pPr>
        <w:pStyle w:val="ListParagraph"/>
        <w:ind w:left="1440"/>
      </w:pPr>
    </w:p>
    <w:p w14:paraId="4461F70C" w14:textId="77777777" w:rsidR="001E4B33" w:rsidRDefault="001E4B33" w:rsidP="001E4B33">
      <w:pPr>
        <w:pStyle w:val="Heading1"/>
      </w:pPr>
      <w:r>
        <w:lastRenderedPageBreak/>
        <w:t>Support</w:t>
      </w:r>
    </w:p>
    <w:p w14:paraId="7D4F6551" w14:textId="77777777" w:rsidR="001E4B33" w:rsidRDefault="001E4B33" w:rsidP="001E4B33">
      <w:pPr>
        <w:pStyle w:val="ListParagraph"/>
        <w:numPr>
          <w:ilvl w:val="0"/>
          <w:numId w:val="19"/>
        </w:numPr>
      </w:pPr>
      <w:r>
        <w:t xml:space="preserve">If you encounter any problem or a bug, please let me know at </w:t>
      </w:r>
      <w:hyperlink r:id="rId9" w:history="1">
        <w:r w:rsidRPr="006A0E8F">
          <w:rPr>
            <w:rStyle w:val="Hyperlink"/>
          </w:rPr>
          <w:t>ahmednawar2007@gmail.com</w:t>
        </w:r>
      </w:hyperlink>
    </w:p>
    <w:p w14:paraId="69EECC16" w14:textId="77777777" w:rsidR="001E4B33" w:rsidRDefault="001E4B33" w:rsidP="008B2142">
      <w:pPr>
        <w:pStyle w:val="ListParagraph"/>
        <w:ind w:left="1440"/>
      </w:pPr>
    </w:p>
    <w:sectPr w:rsidR="001E4B33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FF08A" w14:textId="77777777" w:rsidR="003A028E" w:rsidRDefault="003A028E" w:rsidP="00C6554A">
      <w:pPr>
        <w:spacing w:before="0" w:after="0" w:line="240" w:lineRule="auto"/>
      </w:pPr>
      <w:r>
        <w:separator/>
      </w:r>
    </w:p>
  </w:endnote>
  <w:endnote w:type="continuationSeparator" w:id="0">
    <w:p w14:paraId="7E1D6B8A" w14:textId="77777777" w:rsidR="003A028E" w:rsidRDefault="003A028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F5156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8424C" w14:textId="77777777" w:rsidR="003A028E" w:rsidRDefault="003A028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E81AB4B" w14:textId="77777777" w:rsidR="003A028E" w:rsidRDefault="003A028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843D82"/>
    <w:multiLevelType w:val="hybridMultilevel"/>
    <w:tmpl w:val="CFF45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54694B"/>
    <w:multiLevelType w:val="hybridMultilevel"/>
    <w:tmpl w:val="6C961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7463F"/>
    <w:multiLevelType w:val="hybridMultilevel"/>
    <w:tmpl w:val="56CEA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86BB7"/>
    <w:multiLevelType w:val="hybridMultilevel"/>
    <w:tmpl w:val="411C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365BC"/>
    <w:multiLevelType w:val="hybridMultilevel"/>
    <w:tmpl w:val="77D0D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C400FB"/>
    <w:multiLevelType w:val="hybridMultilevel"/>
    <w:tmpl w:val="BD7C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67814"/>
    <w:multiLevelType w:val="hybridMultilevel"/>
    <w:tmpl w:val="BA5CD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F597D"/>
    <w:multiLevelType w:val="hybridMultilevel"/>
    <w:tmpl w:val="BD84EB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2"/>
  </w:num>
  <w:num w:numId="18">
    <w:abstractNumId w:val="13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CF"/>
    <w:rsid w:val="000928B8"/>
    <w:rsid w:val="000C4905"/>
    <w:rsid w:val="000D0DF3"/>
    <w:rsid w:val="001E4B33"/>
    <w:rsid w:val="002554CD"/>
    <w:rsid w:val="00293B83"/>
    <w:rsid w:val="002A0499"/>
    <w:rsid w:val="002B4294"/>
    <w:rsid w:val="00321DE5"/>
    <w:rsid w:val="00333D0D"/>
    <w:rsid w:val="00352DF0"/>
    <w:rsid w:val="003A028E"/>
    <w:rsid w:val="003B3136"/>
    <w:rsid w:val="004206B1"/>
    <w:rsid w:val="004C049F"/>
    <w:rsid w:val="004D10FE"/>
    <w:rsid w:val="004E0CCD"/>
    <w:rsid w:val="005000E2"/>
    <w:rsid w:val="005836EE"/>
    <w:rsid w:val="006650CF"/>
    <w:rsid w:val="006A3CE7"/>
    <w:rsid w:val="00750B2F"/>
    <w:rsid w:val="00777D62"/>
    <w:rsid w:val="00884117"/>
    <w:rsid w:val="008B2142"/>
    <w:rsid w:val="00A74A17"/>
    <w:rsid w:val="00B0732A"/>
    <w:rsid w:val="00B37C4C"/>
    <w:rsid w:val="00B65ECC"/>
    <w:rsid w:val="00BC7BE6"/>
    <w:rsid w:val="00C6554A"/>
    <w:rsid w:val="00C936E6"/>
    <w:rsid w:val="00D46CD5"/>
    <w:rsid w:val="00E57556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E306E"/>
  <w15:chartTrackingRefBased/>
  <w15:docId w15:val="{8AB2C415-C0BA-40A2-B8C5-DD0B8F77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8B214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B3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hmednawar2007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hmed\Downloads\TF02835058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7391E-F7B6-4B39-9651-F5633EFA7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TF02835058.dotx</Template>
  <TotalTime>210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nawar</dc:creator>
  <cp:keywords/>
  <dc:description/>
  <cp:lastModifiedBy>Ahmed Nawar</cp:lastModifiedBy>
  <cp:revision>13</cp:revision>
  <dcterms:created xsi:type="dcterms:W3CDTF">2018-10-26T14:06:00Z</dcterms:created>
  <dcterms:modified xsi:type="dcterms:W3CDTF">2018-11-06T21:14:00Z</dcterms:modified>
</cp:coreProperties>
</file>